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7FBD6" w14:textId="77777777" w:rsidR="00073984" w:rsidRPr="00F51143" w:rsidRDefault="00857949" w:rsidP="00F51143">
      <w:pPr>
        <w:pStyle w:val="Name"/>
        <w:spacing w:line="240" w:lineRule="auto"/>
        <w:jc w:val="both"/>
        <w:rPr>
          <w:sz w:val="40"/>
          <w:szCs w:val="40"/>
        </w:rPr>
      </w:pPr>
      <w:r w:rsidRPr="00F51143">
        <w:rPr>
          <w:sz w:val="40"/>
          <w:szCs w:val="40"/>
        </w:rPr>
        <w:t>Jesus Ortega</w:t>
      </w:r>
    </w:p>
    <w:p w14:paraId="2764E6A8" w14:textId="77777777" w:rsidR="00073984" w:rsidRDefault="00857949" w:rsidP="00BA4047">
      <w:pPr>
        <w:pStyle w:val="ContactInfo"/>
        <w:spacing w:line="240" w:lineRule="auto"/>
      </w:pPr>
      <w:r>
        <w:t xml:space="preserve">El Cajon, California | 760-996-5209 | </w:t>
      </w:r>
      <w:hyperlink r:id="rId8" w:history="1">
        <w:r w:rsidRPr="00A879A7">
          <w:rPr>
            <w:rStyle w:val="Hyperlink"/>
          </w:rPr>
          <w:t>jortegs23@gmail.com</w:t>
        </w:r>
      </w:hyperlink>
      <w:r>
        <w:t xml:space="preserve"> </w:t>
      </w:r>
    </w:p>
    <w:p w14:paraId="64F1916C" w14:textId="5B757389" w:rsidR="00857949" w:rsidRDefault="00F51143" w:rsidP="00F51143">
      <w:pPr>
        <w:pStyle w:val="ContactInfo"/>
        <w:spacing w:after="0" w:line="240" w:lineRule="auto"/>
        <w:ind w:right="0"/>
      </w:pPr>
      <w:r>
        <w:t xml:space="preserve">Portfolio: Jortega23.github.io | GitHub: </w:t>
      </w:r>
      <w:r w:rsidR="00E40AE1" w:rsidRPr="00E40AE1">
        <w:t>Jortega23</w:t>
      </w:r>
      <w:r>
        <w:t xml:space="preserve"> | LinkedIn: </w:t>
      </w:r>
      <w:bookmarkStart w:id="0" w:name="_GoBack"/>
      <w:bookmarkEnd w:id="0"/>
      <w:r w:rsidR="00E40AE1" w:rsidRPr="00E40AE1">
        <w:t>jesus-codes</w:t>
      </w:r>
      <w:r>
        <w:t xml:space="preserve"> </w:t>
      </w:r>
    </w:p>
    <w:p w14:paraId="2264D223" w14:textId="77777777" w:rsidR="00073984" w:rsidRDefault="00E40AE1" w:rsidP="00BA4047">
      <w:pPr>
        <w:pStyle w:val="Heading1"/>
        <w:pBdr>
          <w:top w:val="single" w:sz="24" w:space="0" w:color="262626" w:themeColor="text1" w:themeTint="D9"/>
          <w:bottom w:val="single" w:sz="8" w:space="0" w:color="7F7F7F" w:themeColor="text1" w:themeTint="80"/>
        </w:pBdr>
      </w:pPr>
      <w:r>
        <w:t>SoftWare developer</w:t>
      </w:r>
    </w:p>
    <w:p w14:paraId="10DE481B" w14:textId="77777777" w:rsidR="00E40AE1" w:rsidRDefault="00E40AE1" w:rsidP="009C6C65">
      <w:pPr>
        <w:spacing w:line="240" w:lineRule="auto"/>
        <w:rPr>
          <w:rFonts w:eastAsia="Times New Roman"/>
        </w:rPr>
      </w:pPr>
      <w:r>
        <w:rPr>
          <w:rFonts w:eastAsia="Times New Roman"/>
        </w:rPr>
        <w:t>Innovative software Developer with experience in front-end developing building client-side web applications using Html, CSS, JavaScript, and React. Passion for making a positive impact I have built web applications utilizing UX/UI design, ES6/ES7 features and implementing 3</w:t>
      </w:r>
      <w:r w:rsidRPr="00161CCD">
        <w:rPr>
          <w:rFonts w:eastAsia="Times New Roman"/>
          <w:vertAlign w:val="superscript"/>
        </w:rPr>
        <w:t>rd</w:t>
      </w:r>
      <w:r>
        <w:rPr>
          <w:rFonts w:eastAsia="Times New Roman"/>
        </w:rPr>
        <w:t xml:space="preserve"> party Api’s. Back-end enthusiast with knowledge in utilizing API’s and some API design using Ruby on Rails, NodeJS, and ExpressJs. Willingness to learn and master full-stack development.</w:t>
      </w:r>
    </w:p>
    <w:p w14:paraId="3A8100E9" w14:textId="77777777" w:rsidR="00073984" w:rsidRDefault="008160E0" w:rsidP="00BA4047">
      <w:pPr>
        <w:pStyle w:val="Heading1"/>
        <w:pBdr>
          <w:top w:val="single" w:sz="24" w:space="0" w:color="262626" w:themeColor="text1" w:themeTint="D9"/>
          <w:bottom w:val="single" w:sz="8" w:space="0" w:color="7F7F7F" w:themeColor="text1" w:themeTint="80"/>
        </w:pBdr>
      </w:pPr>
      <w:r>
        <w:t>Skills</w:t>
      </w:r>
    </w:p>
    <w:p w14:paraId="020CC0F7" w14:textId="77777777" w:rsidR="00E44007" w:rsidRPr="00D327C1" w:rsidRDefault="008160E0" w:rsidP="008160E0">
      <w:pPr>
        <w:pStyle w:val="ListBullet"/>
        <w:numPr>
          <w:ilvl w:val="0"/>
          <w:numId w:val="0"/>
        </w:numPr>
        <w:spacing w:line="240" w:lineRule="auto"/>
        <w:ind w:left="216" w:hanging="216"/>
        <w:rPr>
          <w:rFonts w:eastAsia="Times New Roman"/>
        </w:rPr>
      </w:pPr>
      <w:r w:rsidRPr="008160E0">
        <w:rPr>
          <w:rFonts w:eastAsia="Times New Roman"/>
        </w:rPr>
        <w:t>-</w:t>
      </w:r>
      <w:r>
        <w:rPr>
          <w:rFonts w:eastAsia="Times New Roman"/>
        </w:rPr>
        <w:t xml:space="preserve"> Html, Css, JavaScript, React, Ruby, Rails, ExpressJs, NodeJs, MongoDB, PostgreSQL, Git, AWS</w:t>
      </w:r>
    </w:p>
    <w:p w14:paraId="3E5380CC" w14:textId="77777777" w:rsidR="00073984" w:rsidRDefault="008160E0" w:rsidP="00BA4047">
      <w:pPr>
        <w:pStyle w:val="Heading1"/>
        <w:pBdr>
          <w:top w:val="single" w:sz="24" w:space="0" w:color="262626" w:themeColor="text1" w:themeTint="D9"/>
          <w:bottom w:val="single" w:sz="8" w:space="0" w:color="7F7F7F" w:themeColor="text1" w:themeTint="80"/>
        </w:pBdr>
      </w:pPr>
      <w:r>
        <w:t>projects</w:t>
      </w:r>
    </w:p>
    <w:p w14:paraId="2480ED60" w14:textId="77777777" w:rsidR="008160E0" w:rsidRDefault="008160E0" w:rsidP="008160E0">
      <w:pPr>
        <w:pStyle w:val="ListBullet"/>
        <w:numPr>
          <w:ilvl w:val="0"/>
          <w:numId w:val="0"/>
        </w:numPr>
        <w:spacing w:line="240" w:lineRule="auto"/>
        <w:ind w:left="216" w:hanging="216"/>
      </w:pPr>
      <w:r>
        <w:t>SunTracker: React | Css | Rails</w:t>
      </w:r>
    </w:p>
    <w:p w14:paraId="011F4F80" w14:textId="5A357598" w:rsidR="008160E0" w:rsidRDefault="008160E0" w:rsidP="008160E0">
      <w:pPr>
        <w:pStyle w:val="ListBullet"/>
        <w:numPr>
          <w:ilvl w:val="0"/>
          <w:numId w:val="0"/>
        </w:numPr>
        <w:spacing w:line="240" w:lineRule="auto"/>
        <w:rPr>
          <w:rFonts w:eastAsia="Times New Roman"/>
        </w:rPr>
      </w:pPr>
      <w:r>
        <w:rPr>
          <w:rFonts w:eastAsia="Times New Roman"/>
        </w:rPr>
        <w:t>-</w:t>
      </w:r>
      <w:r>
        <w:rPr>
          <w:rFonts w:eastAsia="Times New Roman"/>
        </w:rPr>
        <w:tab/>
      </w:r>
      <w:r w:rsidRPr="009D4162">
        <w:rPr>
          <w:rFonts w:eastAsia="Times New Roman"/>
        </w:rPr>
        <w:t>Full stack web application built using React and Rails to help user</w:t>
      </w:r>
      <w:r>
        <w:rPr>
          <w:rFonts w:eastAsia="Times New Roman"/>
        </w:rPr>
        <w:t>s track and monitor the</w:t>
      </w:r>
      <w:r w:rsidRPr="009D4162">
        <w:rPr>
          <w:rFonts w:eastAsia="Times New Roman"/>
        </w:rPr>
        <w:t xml:space="preserve"> </w:t>
      </w:r>
      <w:r>
        <w:rPr>
          <w:rFonts w:eastAsia="Times New Roman"/>
        </w:rPr>
        <w:t>amount of sun exposure while presenting sun data to users depending on their location. Utilize built API and 3rd part API to pr</w:t>
      </w:r>
      <w:r w:rsidR="00CB1D6A">
        <w:rPr>
          <w:rFonts w:eastAsia="Times New Roman"/>
        </w:rPr>
        <w:t>ocess and display data to user.</w:t>
      </w:r>
    </w:p>
    <w:p w14:paraId="293989E3" w14:textId="77777777" w:rsidR="008160E0" w:rsidRDefault="008160E0" w:rsidP="008160E0">
      <w:pPr>
        <w:pStyle w:val="ListBullet"/>
        <w:numPr>
          <w:ilvl w:val="0"/>
          <w:numId w:val="0"/>
        </w:numPr>
        <w:spacing w:line="240" w:lineRule="auto"/>
        <w:rPr>
          <w:rFonts w:eastAsia="Times New Roman"/>
        </w:rPr>
      </w:pPr>
      <w:r>
        <w:rPr>
          <w:rFonts w:eastAsia="Times New Roman"/>
        </w:rPr>
        <w:t>Contact-Keeper: React | Css | ExpressJs | MongoBD | NodeJs</w:t>
      </w:r>
    </w:p>
    <w:p w14:paraId="1F6B9FA3" w14:textId="77777777" w:rsidR="008160E0" w:rsidRDefault="008160E0" w:rsidP="008160E0">
      <w:pPr>
        <w:pStyle w:val="ListBullet"/>
        <w:numPr>
          <w:ilvl w:val="0"/>
          <w:numId w:val="0"/>
        </w:numPr>
        <w:spacing w:line="240" w:lineRule="auto"/>
        <w:rPr>
          <w:rFonts w:eastAsia="Times New Roman"/>
        </w:rPr>
      </w:pPr>
      <w:r>
        <w:rPr>
          <w:rFonts w:eastAsia="Times New Roman"/>
        </w:rPr>
        <w:t>-Full stack application built with React, Express, MongoDB that allows users to register for an account and add contacts to their contact keeper. This application helped me understand how to utilizing express and mongoDB as backend technologies to build out a full stack application.</w:t>
      </w:r>
    </w:p>
    <w:p w14:paraId="7ED7EAD8" w14:textId="77777777" w:rsidR="008160E0" w:rsidRDefault="008160E0" w:rsidP="008160E0">
      <w:pPr>
        <w:pStyle w:val="ListBullet"/>
        <w:numPr>
          <w:ilvl w:val="0"/>
          <w:numId w:val="0"/>
        </w:numPr>
        <w:spacing w:line="240" w:lineRule="auto"/>
        <w:rPr>
          <w:rFonts w:eastAsia="Times New Roman"/>
        </w:rPr>
      </w:pPr>
      <w:r>
        <w:rPr>
          <w:rFonts w:eastAsia="Times New Roman"/>
        </w:rPr>
        <w:t>IT-Tracker: React | ExpressJs | NodeJs | MongoDB | Redux</w:t>
      </w:r>
    </w:p>
    <w:p w14:paraId="3C59529F" w14:textId="4FED3277" w:rsidR="008160E0" w:rsidRDefault="008160E0" w:rsidP="008160E0">
      <w:pPr>
        <w:pStyle w:val="ListBullet"/>
        <w:numPr>
          <w:ilvl w:val="0"/>
          <w:numId w:val="0"/>
        </w:numPr>
        <w:spacing w:line="240" w:lineRule="auto"/>
        <w:rPr>
          <w:rFonts w:eastAsia="Times New Roman"/>
        </w:rPr>
      </w:pPr>
      <w:r>
        <w:rPr>
          <w:rFonts w:eastAsia="Times New Roman"/>
        </w:rPr>
        <w:t xml:space="preserve">-Full stack application built using the MERN stack to allow users or IT’s to keep track of present task and fixes along with future ones also. Allows for user to sign up and ability to use full CRUD features on data. </w:t>
      </w:r>
    </w:p>
    <w:p w14:paraId="51DF7766" w14:textId="3043EF06" w:rsidR="00CB1D6A" w:rsidRDefault="00CB1D6A" w:rsidP="008160E0">
      <w:pPr>
        <w:pStyle w:val="ListBullet"/>
        <w:numPr>
          <w:ilvl w:val="0"/>
          <w:numId w:val="0"/>
        </w:numPr>
        <w:spacing w:line="240" w:lineRule="auto"/>
        <w:rPr>
          <w:rFonts w:eastAsia="Times New Roman"/>
        </w:rPr>
      </w:pPr>
      <w:r>
        <w:rPr>
          <w:rFonts w:eastAsia="Times New Roman"/>
        </w:rPr>
        <w:t>Personal Portfolio: Html | Css | Javascript</w:t>
      </w:r>
    </w:p>
    <w:p w14:paraId="04F46E9B" w14:textId="2F06A621" w:rsidR="00CB1D6A" w:rsidRPr="008160E0" w:rsidRDefault="00CB1D6A" w:rsidP="008160E0">
      <w:pPr>
        <w:pStyle w:val="ListBullet"/>
        <w:numPr>
          <w:ilvl w:val="0"/>
          <w:numId w:val="0"/>
        </w:numPr>
        <w:spacing w:line="240" w:lineRule="auto"/>
        <w:rPr>
          <w:rFonts w:eastAsia="Times New Roman"/>
        </w:rPr>
      </w:pPr>
      <w:r>
        <w:rPr>
          <w:rFonts w:eastAsia="Times New Roman"/>
        </w:rPr>
        <w:t>-Portfolio built using Html, Css, and Javascript. Fun project that helped me understand styling with Css and media queries.</w:t>
      </w:r>
    </w:p>
    <w:p w14:paraId="49C38071" w14:textId="77777777" w:rsidR="00073984" w:rsidRDefault="008160E0" w:rsidP="00BA4047">
      <w:pPr>
        <w:pStyle w:val="Heading1"/>
        <w:pBdr>
          <w:top w:val="single" w:sz="24" w:space="0" w:color="262626" w:themeColor="text1" w:themeTint="D9"/>
          <w:bottom w:val="single" w:sz="8" w:space="0" w:color="7F7F7F" w:themeColor="text1" w:themeTint="80"/>
        </w:pBdr>
      </w:pPr>
      <w:r>
        <w:t>Experience</w:t>
      </w:r>
    </w:p>
    <w:p w14:paraId="6C23515B" w14:textId="77777777" w:rsidR="008160E0" w:rsidRDefault="008160E0" w:rsidP="008160E0">
      <w:pPr>
        <w:spacing w:line="240" w:lineRule="auto"/>
      </w:pPr>
      <w:r>
        <w:t>Zeal Coding: Internship Jan 2020 – Feb 2020 San Diego, Ca.</w:t>
      </w:r>
    </w:p>
    <w:p w14:paraId="21F4F5E3" w14:textId="77777777" w:rsidR="008160E0" w:rsidRDefault="008160E0" w:rsidP="008160E0">
      <w:pPr>
        <w:spacing w:line="240" w:lineRule="auto"/>
        <w:rPr>
          <w:rFonts w:eastAsia="Times New Roman"/>
        </w:rPr>
      </w:pPr>
      <w:r>
        <w:t>-</w:t>
      </w:r>
      <w:r w:rsidRPr="0068747B">
        <w:rPr>
          <w:rFonts w:eastAsia="Times New Roman"/>
        </w:rPr>
        <w:t xml:space="preserve"> </w:t>
      </w:r>
      <w:r>
        <w:rPr>
          <w:rFonts w:eastAsia="Times New Roman"/>
        </w:rPr>
        <w:t>Full-stack developer, worked on non-profit project helping build and design web application using React and Rails. Helped and contributed on incorporating GraphQl into application and replacing REST backend calls, while incorporated proper developer strategies through pair-programming.</w:t>
      </w:r>
    </w:p>
    <w:p w14:paraId="653C076C" w14:textId="0041A0DF" w:rsidR="008160E0" w:rsidRPr="008160E0" w:rsidRDefault="008160E0" w:rsidP="00CB1D6A">
      <w:pPr>
        <w:spacing w:line="240" w:lineRule="auto"/>
        <w:rPr>
          <w:rFonts w:eastAsia="Times New Roman"/>
        </w:rPr>
      </w:pPr>
      <w:r>
        <w:rPr>
          <w:rFonts w:eastAsia="Times New Roman"/>
        </w:rPr>
        <w:t>LEARN Academy: Coding Bootcamp | Oct. 2019 – Jan. 2020 San Diego, Ca.-Completed 480+ hours of coding in professional tech environment while gaining experience with languages and frameworks like: JavaScript, Css, Html, React, Ruby, Rails, Git, and PostgreSQL. Incorporated strong communication skills when working with others in pair programming</w:t>
      </w:r>
    </w:p>
    <w:sectPr w:rsidR="008160E0" w:rsidRPr="008160E0" w:rsidSect="00F51143">
      <w:headerReference w:type="default" r:id="rId9"/>
      <w:footerReference w:type="default" r:id="rId10"/>
      <w:headerReference w:type="first" r:id="rId11"/>
      <w:pgSz w:w="12240" w:h="15840" w:code="1"/>
      <w:pgMar w:top="1440" w:right="1440" w:bottom="1440" w:left="1440" w:header="720" w:footer="1080" w:gutter="0"/>
      <w:cols w:space="720"/>
      <w:titlePg/>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70AE8" w14:textId="77777777" w:rsidR="002A5A93" w:rsidRDefault="002A5A93">
      <w:r>
        <w:separator/>
      </w:r>
    </w:p>
  </w:endnote>
  <w:endnote w:type="continuationSeparator" w:id="0">
    <w:p w14:paraId="6077F204" w14:textId="77777777" w:rsidR="002A5A93" w:rsidRDefault="002A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B1C75" w14:textId="77777777" w:rsidR="00073984" w:rsidRDefault="008620C2">
    <w:pPr>
      <w:pStyle w:val="Footer"/>
    </w:pPr>
    <w:r>
      <w:fldChar w:fldCharType="begin"/>
    </w:r>
    <w:r>
      <w:instrText xml:space="preserve"> PAGE   \* MERGEFORMAT </w:instrText>
    </w:r>
    <w:r>
      <w:fldChar w:fldCharType="separate"/>
    </w:r>
    <w:r w:rsidR="00F5114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2BD03" w14:textId="77777777" w:rsidR="002A5A93" w:rsidRDefault="002A5A93">
      <w:r>
        <w:separator/>
      </w:r>
    </w:p>
  </w:footnote>
  <w:footnote w:type="continuationSeparator" w:id="0">
    <w:p w14:paraId="5A3A97EB" w14:textId="77777777" w:rsidR="002A5A93" w:rsidRDefault="002A5A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81A02" w14:textId="77777777" w:rsidR="00073984" w:rsidRDefault="008620C2">
    <w:r>
      <w:rPr>
        <w:noProof/>
        <w:lang w:eastAsia="en-US"/>
      </w:rPr>
      <mc:AlternateContent>
        <mc:Choice Requires="wps">
          <w:drawing>
            <wp:anchor distT="0" distB="0" distL="114300" distR="114300" simplePos="0" relativeHeight="251665408" behindDoc="1" locked="0" layoutInCell="1" allowOverlap="1" wp14:anchorId="0E61283D" wp14:editId="40515359">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0ED68A5A"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59AF3" w14:textId="77777777" w:rsidR="00073984" w:rsidRDefault="008620C2">
    <w:r>
      <w:rPr>
        <w:noProof/>
        <w:lang w:eastAsia="en-US"/>
      </w:rPr>
      <mc:AlternateContent>
        <mc:Choice Requires="wpg">
          <w:drawing>
            <wp:anchor distT="0" distB="0" distL="114300" distR="114300" simplePos="0" relativeHeight="251663360" behindDoc="1" locked="0" layoutInCell="1" allowOverlap="1" wp14:anchorId="0AF7571A" wp14:editId="4DD524C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4F11089" w14:textId="77777777" w:rsidR="00073984" w:rsidRDefault="0007398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0AF7571A"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 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4F11089" w14:textId="77777777" w:rsidR="00073984" w:rsidRDefault="0007398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E85C0B"/>
    <w:multiLevelType w:val="hybridMultilevel"/>
    <w:tmpl w:val="C11831E8"/>
    <w:lvl w:ilvl="0" w:tplc="5B589468">
      <w:start w:val="3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31536"/>
    <w:multiLevelType w:val="hybridMultilevel"/>
    <w:tmpl w:val="0CB26FFC"/>
    <w:lvl w:ilvl="0" w:tplc="2C4E2072">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E0428"/>
    <w:multiLevelType w:val="hybridMultilevel"/>
    <w:tmpl w:val="33744DC8"/>
    <w:lvl w:ilvl="0" w:tplc="CFA45966">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F64C5"/>
    <w:multiLevelType w:val="hybridMultilevel"/>
    <w:tmpl w:val="1D5C9F18"/>
    <w:lvl w:ilvl="0" w:tplc="DE308D1E">
      <w:start w:val="355"/>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A1B17"/>
    <w:multiLevelType w:val="hybridMultilevel"/>
    <w:tmpl w:val="40A8C1A8"/>
    <w:lvl w:ilvl="0" w:tplc="A724C398">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6549F"/>
    <w:multiLevelType w:val="hybridMultilevel"/>
    <w:tmpl w:val="3DA0822C"/>
    <w:lvl w:ilvl="0" w:tplc="C2BAE64A">
      <w:start w:val="355"/>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D49FA"/>
    <w:multiLevelType w:val="hybridMultilevel"/>
    <w:tmpl w:val="7C88F66E"/>
    <w:lvl w:ilvl="0" w:tplc="4BA461EE">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EE5D06"/>
    <w:multiLevelType w:val="hybridMultilevel"/>
    <w:tmpl w:val="22B863D4"/>
    <w:lvl w:ilvl="0" w:tplc="99D28DD2">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52A6D"/>
    <w:multiLevelType w:val="hybridMultilevel"/>
    <w:tmpl w:val="4AC01DB4"/>
    <w:lvl w:ilvl="0" w:tplc="DBE8CC04">
      <w:start w:val="35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A183D"/>
    <w:multiLevelType w:val="hybridMultilevel"/>
    <w:tmpl w:val="037CFF1C"/>
    <w:lvl w:ilvl="0" w:tplc="A88220EA">
      <w:start w:val="355"/>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1"/>
  </w:num>
  <w:num w:numId="15">
    <w:abstractNumId w:val="14"/>
  </w:num>
  <w:num w:numId="16">
    <w:abstractNumId w:val="18"/>
  </w:num>
  <w:num w:numId="17">
    <w:abstractNumId w:val="22"/>
  </w:num>
  <w:num w:numId="18">
    <w:abstractNumId w:val="20"/>
  </w:num>
  <w:num w:numId="19">
    <w:abstractNumId w:val="12"/>
  </w:num>
  <w:num w:numId="20">
    <w:abstractNumId w:val="16"/>
  </w:num>
  <w:num w:numId="21">
    <w:abstractNumId w:val="21"/>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49"/>
    <w:rsid w:val="00073984"/>
    <w:rsid w:val="002A5A93"/>
    <w:rsid w:val="00323ACF"/>
    <w:rsid w:val="0068747B"/>
    <w:rsid w:val="008160E0"/>
    <w:rsid w:val="00857949"/>
    <w:rsid w:val="008620C2"/>
    <w:rsid w:val="009C6C65"/>
    <w:rsid w:val="00BA4047"/>
    <w:rsid w:val="00CB1D6A"/>
    <w:rsid w:val="00D327C1"/>
    <w:rsid w:val="00E40AE1"/>
    <w:rsid w:val="00E44007"/>
    <w:rsid w:val="00F5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58B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857949"/>
    <w:rPr>
      <w:color w:val="53C3C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rtegs23@gmail.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brary/Containers/com.microsoft.Word/Data/Library/Caches/1033/TM10002074/Bold%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86777-01C2-3A40-88D3-41B7338A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31</TotalTime>
  <Pages>1</Pages>
  <Words>381</Words>
  <Characters>2177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2020-07-17T05:46:00Z</dcterms:created>
  <dcterms:modified xsi:type="dcterms:W3CDTF">2020-07-31T04:09:00Z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